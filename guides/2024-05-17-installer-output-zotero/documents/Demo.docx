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F33C" w14:textId="17F0AA77" w:rsidR="00552B1B" w:rsidRDefault="00800C5B">
      <w:r>
        <w:fldChar w:fldCharType="begin"/>
      </w:r>
      <w:r>
        <w:instrText xml:space="preserve"> ADDIN ZOTERO_ITEM CSL_CITATION {"citationID":"Apg2WB3Y","properties":{"formattedCitation":"(Togeby, 2003)","plainCitation":"(Togeby, 2003)","noteIndex":0},"citationItems":[{"id":3038,"uris":["http://zotero.org/users/local/2ce0pgW7/items/RWPDP3HS"],"itemData":{"id":3038,"type":"book","call-number":"HN543.5 .T64 2003","event-place":"Århus","ISBN":"978-87-7934-040-4","language":"da","number-of-pages":"288","publisher":"Aarhus Universitetsforlag","publisher-place":"Århus","source":"Library of Congress ISBN","title":"Fra fremmedarbejdere til etniske minoriteter","author":[{"family":"Togeby","given":"Lise"}],"issued":{"date-parts":[["2003"]]},"citation-key":"togeby2003"}}],"schema":"https://github.com/citation-style-language/schema/raw/master/csl-citation.json"} </w:instrText>
      </w:r>
      <w:r>
        <w:fldChar w:fldCharType="separate"/>
      </w:r>
      <w:r>
        <w:rPr>
          <w:noProof/>
        </w:rPr>
        <w:t>(Togeby, 2003)</w:t>
      </w:r>
      <w:r>
        <w:fldChar w:fldCharType="end"/>
      </w:r>
    </w:p>
    <w:p w14:paraId="4E510321" w14:textId="77777777" w:rsidR="00800C5B" w:rsidRDefault="00800C5B"/>
    <w:p w14:paraId="213292B0" w14:textId="667053B9" w:rsidR="00800C5B" w:rsidRDefault="00800C5B">
      <w:r>
        <w:fldChar w:fldCharType="begin"/>
      </w:r>
      <w:r>
        <w:instrText xml:space="preserve"> ADDIN ZOTERO_ITEM CSL_CITATION {"citationID":"aoANWyza","properties":{"formattedCitation":"(Mouritsen, 2009)","plainCitation":"(Mouritsen, 2009)","noteIndex":0},"citationItems":[{"id":3039,"uris":["http://zotero.org/users/local/2ce0pgW7/items/U82R8AFF"],"itemData":{"id":3039,"type":"chapter","container-title":"Perspektiver på politik","event-place":"Aarhus","ISBN":"978-87-7675-743-4","page":"80-86","publisher":"Academica","publisher-place":"Aarhus","source":"Aarhus Universitet","title":"Den nationale borger","author":[{"family":"Mouritsen","given":"Per"}],"editor":[{"family":"Blom-Hansen","given":"Jens"},{"family":"Elklit","given":"Jørgen"}],"issued":{"date-parts":[["2009"]]},"citation-key":"mouritsen2009"}}],"schema":"https://github.com/citation-style-language/schema/raw/master/csl-citation.json"} </w:instrText>
      </w:r>
      <w:r>
        <w:fldChar w:fldCharType="separate"/>
      </w:r>
      <w:r>
        <w:rPr>
          <w:noProof/>
        </w:rPr>
        <w:t>(Mouritsen, 2009)</w:t>
      </w:r>
      <w:r>
        <w:fldChar w:fldCharType="end"/>
      </w:r>
    </w:p>
    <w:p w14:paraId="4C9F5046" w14:textId="77777777" w:rsidR="00800C5B" w:rsidRDefault="00800C5B"/>
    <w:p w14:paraId="60CF91AB" w14:textId="363B7564" w:rsidR="00800C5B" w:rsidRDefault="00800C5B">
      <w:r>
        <w:fldChar w:fldCharType="begin"/>
      </w:r>
      <w:r>
        <w:instrText xml:space="preserve"> ADDIN ZOTERO_ITEM CSL_CITATION {"citationID":"HNgnmJTf","properties":{"formattedCitation":"(Midtgaard, 2011)","plainCitation":"(Midtgaard, 2011)","noteIndex":0},"citationItems":[{"id":3041,"uris":["http://zotero.org/users/local/2ce0pgW7/items/KDNECNQ6"],"itemData":{"id":3041,"type":"article-journal","container-title":"Politica","issue":"3","language":"da","page":"334-351","source":"Zotero","title":"Retfærdighedens omstændigheder","volume":"43","author":[{"family":"Midtgaard","given":"Søren Flinch"}],"issued":{"date-parts":[["2011"]]},"citation-key":"midtgaard2011"}}],"schema":"https://github.com/citation-style-language/schema/raw/master/csl-citation.json"} </w:instrText>
      </w:r>
      <w:r>
        <w:fldChar w:fldCharType="separate"/>
      </w:r>
      <w:r>
        <w:rPr>
          <w:noProof/>
        </w:rPr>
        <w:t>(Midtgaard, 2011)</w:t>
      </w:r>
      <w:r>
        <w:fldChar w:fldCharType="end"/>
      </w:r>
    </w:p>
    <w:p w14:paraId="5AB0820B" w14:textId="77777777" w:rsidR="00800C5B" w:rsidRDefault="00800C5B"/>
    <w:p w14:paraId="19737190" w14:textId="73A5FF85" w:rsidR="00800C5B" w:rsidRDefault="00800C5B">
      <w:r>
        <w:fldChar w:fldCharType="begin"/>
      </w:r>
      <w:r>
        <w:instrText xml:space="preserve"> ADDIN ZOTERO_ITEM CSL_CITATION {"citationID":"CGRcyjbP","properties":{"formattedCitation":"(Petersen et al., 2007)","plainCitation":"(Petersen et al., 2007)","noteIndex":0},"citationItems":[{"id":3042,"uris":["http://zotero.org/users/local/2ce0pgW7/items/KY77E7RT"],"itemData":{"id":3042,"type":"article-journal","container-title":"Politica","ISSN":"0079-3027","issue":"1","page":"31-48","source":"Aarhus University","title":"Hvem fortjener velfærd? Danskernes syn på kontanthjælp til unge, ældre og indvandrere","title-short":"Hvem fortjener velfærd?","volume":"39","author":[{"family":"Petersen","given":"Michael Bang"},{"family":"Slothuus","given":"Rune"},{"family":"Stubager","given":"Rune"},{"family":"Togeby","given":"Lise"}],"issued":{"date-parts":[["2007"]]},"citation-key":"petersen2007"}}],"schema":"https://github.com/citation-style-language/schema/raw/master/csl-citation.json"} </w:instrText>
      </w:r>
      <w:r>
        <w:fldChar w:fldCharType="separate"/>
      </w:r>
      <w:r>
        <w:rPr>
          <w:noProof/>
        </w:rPr>
        <w:t>(Petersen et al., 2007)</w:t>
      </w:r>
      <w:r>
        <w:fldChar w:fldCharType="end"/>
      </w:r>
    </w:p>
    <w:p w14:paraId="73AA7C94" w14:textId="77777777" w:rsidR="00800C5B" w:rsidRDefault="00800C5B"/>
    <w:p w14:paraId="6267CCC1" w14:textId="1B818628" w:rsidR="00800C5B" w:rsidRDefault="00800C5B">
      <w:r>
        <w:fldChar w:fldCharType="begin"/>
      </w:r>
      <w:r>
        <w:instrText xml:space="preserve"> ADDIN ZOTERO_ITEM CSL_CITATION {"citationID":"HiMc05Fc","properties":{"formattedCitation":"(Bush, 2008)","plainCitation":"(Bush, 2008)","noteIndex":0},"citationItems":[{"id":3043,"uris":["http://zotero.org/users/local/2ce0pgW7/items/9TKB9T5C"],"itemData":{"id":3043,"type":"webpage","container-title":"The United Nations, New York","title":"President Bush Addresses United Nations General Assembly. Office of the Press Secretary. September 23","URL":"www.whitehouse.gov/news/releases/2003/09/20030923-4.html","author":[{"family":"Bush","given":"George W."}],"issued":{"date-parts":[["2008",1,28]]},"citation-key":"bush2008"}}],"schema":"https://github.com/citation-style-language/schema/raw/master/csl-citation.json"} </w:instrText>
      </w:r>
      <w:r>
        <w:fldChar w:fldCharType="separate"/>
      </w:r>
      <w:r>
        <w:rPr>
          <w:noProof/>
        </w:rPr>
        <w:t>(Bush, 2008)</w:t>
      </w:r>
      <w:r>
        <w:fldChar w:fldCharType="end"/>
      </w:r>
    </w:p>
    <w:p w14:paraId="6D453778" w14:textId="77777777" w:rsidR="00800C5B" w:rsidRDefault="00800C5B"/>
    <w:p w14:paraId="7AA4F8AB" w14:textId="77777777" w:rsidR="00800C5B" w:rsidRDefault="00800C5B"/>
    <w:p w14:paraId="70BB4D34" w14:textId="77777777" w:rsidR="00800C5B" w:rsidRPr="00800C5B" w:rsidRDefault="00800C5B" w:rsidP="00800C5B">
      <w:pPr>
        <w:pStyle w:val="Bibliography"/>
        <w:rPr>
          <w:rFonts w:ascii="Aptos"/>
          <w:lang w:val="en-US"/>
        </w:rPr>
      </w:pPr>
      <w:r>
        <w:fldChar w:fldCharType="begin"/>
      </w:r>
      <w:r w:rsidRPr="00800C5B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Pr="00800C5B">
        <w:rPr>
          <w:rFonts w:ascii="Aptos"/>
          <w:lang w:val="en-US"/>
        </w:rPr>
        <w:t>Bush, George W. (2008). President Bush Addresses United Nations General Assembly. Office of the Press Secretary. September 23. The United Nations, New York, 28. januar, 2008. www.whitehouse.gov/news/releases/2003/09/20030923-4.html.</w:t>
      </w:r>
    </w:p>
    <w:p w14:paraId="5C8DB75B" w14:textId="77777777" w:rsidR="00800C5B" w:rsidRPr="00800C5B" w:rsidRDefault="00800C5B" w:rsidP="00800C5B">
      <w:pPr>
        <w:pStyle w:val="Bibliography"/>
        <w:rPr>
          <w:rFonts w:ascii="Aptos"/>
        </w:rPr>
      </w:pPr>
      <w:r w:rsidRPr="00800C5B">
        <w:rPr>
          <w:rFonts w:ascii="Aptos"/>
        </w:rPr>
        <w:t xml:space="preserve">Midtgaard, Søren </w:t>
      </w:r>
      <w:proofErr w:type="spellStart"/>
      <w:r w:rsidRPr="00800C5B">
        <w:rPr>
          <w:rFonts w:ascii="Aptos"/>
        </w:rPr>
        <w:t>Flinch</w:t>
      </w:r>
      <w:proofErr w:type="spellEnd"/>
      <w:r w:rsidRPr="00800C5B">
        <w:rPr>
          <w:rFonts w:ascii="Aptos"/>
        </w:rPr>
        <w:t xml:space="preserve"> (2011). Retfærdighedens omstændigheder. </w:t>
      </w:r>
      <w:proofErr w:type="spellStart"/>
      <w:r w:rsidRPr="00800C5B">
        <w:rPr>
          <w:rFonts w:ascii="Aptos"/>
          <w:i/>
          <w:iCs/>
        </w:rPr>
        <w:t>Politica</w:t>
      </w:r>
      <w:proofErr w:type="spellEnd"/>
      <w:r w:rsidRPr="00800C5B">
        <w:rPr>
          <w:rFonts w:ascii="Aptos"/>
        </w:rPr>
        <w:t xml:space="preserve"> 43 (3): 334–351.</w:t>
      </w:r>
    </w:p>
    <w:p w14:paraId="43BFF473" w14:textId="77777777" w:rsidR="00800C5B" w:rsidRPr="00800C5B" w:rsidRDefault="00800C5B" w:rsidP="00800C5B">
      <w:pPr>
        <w:pStyle w:val="Bibliography"/>
        <w:rPr>
          <w:rFonts w:ascii="Aptos"/>
        </w:rPr>
      </w:pPr>
      <w:r w:rsidRPr="00800C5B">
        <w:rPr>
          <w:rFonts w:ascii="Aptos"/>
        </w:rPr>
        <w:t xml:space="preserve">Mouritsen, Per (2009). Den nationale borger. pp. 80–86 i Jens Blom-Hansen og Jørgen </w:t>
      </w:r>
      <w:proofErr w:type="spellStart"/>
      <w:r w:rsidRPr="00800C5B">
        <w:rPr>
          <w:rFonts w:ascii="Aptos"/>
        </w:rPr>
        <w:t>Elklit</w:t>
      </w:r>
      <w:proofErr w:type="spellEnd"/>
      <w:r w:rsidRPr="00800C5B">
        <w:rPr>
          <w:rFonts w:ascii="Aptos"/>
        </w:rPr>
        <w:t xml:space="preserve"> (red). </w:t>
      </w:r>
      <w:r w:rsidRPr="00800C5B">
        <w:rPr>
          <w:rFonts w:ascii="Aptos"/>
          <w:i/>
          <w:iCs/>
        </w:rPr>
        <w:t>Perspektiver på politik</w:t>
      </w:r>
      <w:r w:rsidRPr="00800C5B">
        <w:rPr>
          <w:rFonts w:ascii="Aptos"/>
        </w:rPr>
        <w:t xml:space="preserve">, Aarhus: </w:t>
      </w:r>
      <w:proofErr w:type="spellStart"/>
      <w:r w:rsidRPr="00800C5B">
        <w:rPr>
          <w:rFonts w:ascii="Aptos"/>
        </w:rPr>
        <w:t>Academica</w:t>
      </w:r>
      <w:proofErr w:type="spellEnd"/>
      <w:r w:rsidRPr="00800C5B">
        <w:rPr>
          <w:rFonts w:ascii="Aptos"/>
        </w:rPr>
        <w:t>.</w:t>
      </w:r>
    </w:p>
    <w:p w14:paraId="3611CA2D" w14:textId="77777777" w:rsidR="00800C5B" w:rsidRPr="00800C5B" w:rsidRDefault="00800C5B" w:rsidP="00800C5B">
      <w:pPr>
        <w:pStyle w:val="Bibliography"/>
        <w:rPr>
          <w:rFonts w:ascii="Aptos"/>
        </w:rPr>
      </w:pPr>
      <w:r w:rsidRPr="00800C5B">
        <w:rPr>
          <w:rFonts w:ascii="Aptos"/>
        </w:rPr>
        <w:t xml:space="preserve">Petersen, Michael Bang, Rune Slothuus, Rune Stubager og Lise Togeby (2007). Hvem fortjener velfærd? Danskernes syn på kontanthjælp til unge, ældre og indvandrere. </w:t>
      </w:r>
      <w:proofErr w:type="spellStart"/>
      <w:r w:rsidRPr="00800C5B">
        <w:rPr>
          <w:rFonts w:ascii="Aptos"/>
          <w:i/>
          <w:iCs/>
        </w:rPr>
        <w:t>Politica</w:t>
      </w:r>
      <w:proofErr w:type="spellEnd"/>
      <w:r w:rsidRPr="00800C5B">
        <w:rPr>
          <w:rFonts w:ascii="Aptos"/>
        </w:rPr>
        <w:t xml:space="preserve"> 39 (1): 31–48.</w:t>
      </w:r>
    </w:p>
    <w:p w14:paraId="6385F77D" w14:textId="77777777" w:rsidR="00800C5B" w:rsidRPr="00800C5B" w:rsidRDefault="00800C5B" w:rsidP="00800C5B">
      <w:pPr>
        <w:pStyle w:val="Bibliography"/>
        <w:rPr>
          <w:rFonts w:ascii="Aptos"/>
        </w:rPr>
      </w:pPr>
      <w:r w:rsidRPr="00800C5B">
        <w:rPr>
          <w:rFonts w:ascii="Aptos"/>
        </w:rPr>
        <w:t xml:space="preserve">Togeby, Lise (2003). </w:t>
      </w:r>
      <w:r w:rsidRPr="00800C5B">
        <w:rPr>
          <w:rFonts w:ascii="Aptos"/>
          <w:i/>
          <w:iCs/>
        </w:rPr>
        <w:t>Fra fremmedarbejdere til etniske minoriteter</w:t>
      </w:r>
      <w:r w:rsidRPr="00800C5B">
        <w:rPr>
          <w:rFonts w:ascii="Aptos"/>
        </w:rPr>
        <w:t>. Århus: Aarhus Universitetsforlag.</w:t>
      </w:r>
    </w:p>
    <w:p w14:paraId="5282F9B2" w14:textId="7BA4887E" w:rsidR="00800C5B" w:rsidRDefault="00800C5B">
      <w:r>
        <w:fldChar w:fldCharType="end"/>
      </w:r>
    </w:p>
    <w:p w14:paraId="725734D6" w14:textId="77777777" w:rsidR="00800C5B" w:rsidRDefault="00800C5B"/>
    <w:p w14:paraId="1AED1BE4" w14:textId="77777777" w:rsidR="00800C5B" w:rsidRDefault="00800C5B"/>
    <w:p w14:paraId="475FED2B" w14:textId="77777777" w:rsidR="00800C5B" w:rsidRDefault="00800C5B"/>
    <w:p w14:paraId="006413D3" w14:textId="77777777" w:rsidR="00800C5B" w:rsidRDefault="00800C5B"/>
    <w:p w14:paraId="6ADAA534" w14:textId="77777777" w:rsidR="00800C5B" w:rsidRDefault="00800C5B"/>
    <w:p w14:paraId="72FCECB8" w14:textId="77777777" w:rsidR="00800C5B" w:rsidRDefault="00800C5B"/>
    <w:p w14:paraId="144CFE19" w14:textId="77777777" w:rsidR="00800C5B" w:rsidRDefault="00800C5B"/>
    <w:p w14:paraId="2A15623A" w14:textId="77777777" w:rsidR="00800C5B" w:rsidRDefault="00800C5B"/>
    <w:p w14:paraId="1577DDC5" w14:textId="77777777" w:rsidR="00800C5B" w:rsidRDefault="00800C5B"/>
    <w:p w14:paraId="7B0C670F" w14:textId="77777777" w:rsidR="00800C5B" w:rsidRDefault="00800C5B"/>
    <w:p w14:paraId="51DA0E84" w14:textId="77777777" w:rsidR="00800C5B" w:rsidRDefault="00800C5B"/>
    <w:p w14:paraId="021D4569" w14:textId="77777777" w:rsidR="00800C5B" w:rsidRDefault="00800C5B"/>
    <w:p w14:paraId="6E01785F" w14:textId="77777777" w:rsidR="00800C5B" w:rsidRDefault="00800C5B"/>
    <w:p w14:paraId="7A33138E" w14:textId="77777777" w:rsidR="00800C5B" w:rsidRDefault="00800C5B"/>
    <w:p w14:paraId="5EC8C9E5" w14:textId="77777777" w:rsidR="00800C5B" w:rsidRDefault="00800C5B"/>
    <w:p w14:paraId="1A4A1855" w14:textId="77777777" w:rsidR="00800C5B" w:rsidRDefault="00800C5B"/>
    <w:sectPr w:rsidR="00800C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5B"/>
    <w:rsid w:val="000015E8"/>
    <w:rsid w:val="00003AF2"/>
    <w:rsid w:val="0000595C"/>
    <w:rsid w:val="00006276"/>
    <w:rsid w:val="00010B8D"/>
    <w:rsid w:val="00013C52"/>
    <w:rsid w:val="00013CB3"/>
    <w:rsid w:val="0001570C"/>
    <w:rsid w:val="00015B74"/>
    <w:rsid w:val="00032C47"/>
    <w:rsid w:val="00034872"/>
    <w:rsid w:val="000417FC"/>
    <w:rsid w:val="000525A7"/>
    <w:rsid w:val="00052D8F"/>
    <w:rsid w:val="000555B9"/>
    <w:rsid w:val="00056B55"/>
    <w:rsid w:val="00060474"/>
    <w:rsid w:val="0006086F"/>
    <w:rsid w:val="00072E64"/>
    <w:rsid w:val="000733A3"/>
    <w:rsid w:val="00083D5A"/>
    <w:rsid w:val="00085156"/>
    <w:rsid w:val="00085982"/>
    <w:rsid w:val="00090D73"/>
    <w:rsid w:val="000919A5"/>
    <w:rsid w:val="00095927"/>
    <w:rsid w:val="00096D48"/>
    <w:rsid w:val="000A06BA"/>
    <w:rsid w:val="000A2A51"/>
    <w:rsid w:val="000C0636"/>
    <w:rsid w:val="000C1B5B"/>
    <w:rsid w:val="000C3E13"/>
    <w:rsid w:val="000D64EC"/>
    <w:rsid w:val="000D6F4B"/>
    <w:rsid w:val="000D770E"/>
    <w:rsid w:val="000E4D74"/>
    <w:rsid w:val="000E5DC5"/>
    <w:rsid w:val="000F7A34"/>
    <w:rsid w:val="00100F0E"/>
    <w:rsid w:val="00110322"/>
    <w:rsid w:val="001142EA"/>
    <w:rsid w:val="00122697"/>
    <w:rsid w:val="0013105E"/>
    <w:rsid w:val="00131162"/>
    <w:rsid w:val="00131E6C"/>
    <w:rsid w:val="00134B46"/>
    <w:rsid w:val="00134F55"/>
    <w:rsid w:val="00136353"/>
    <w:rsid w:val="001428D9"/>
    <w:rsid w:val="001430DD"/>
    <w:rsid w:val="00147BAD"/>
    <w:rsid w:val="00147DF5"/>
    <w:rsid w:val="00150524"/>
    <w:rsid w:val="00151D62"/>
    <w:rsid w:val="00153777"/>
    <w:rsid w:val="001714E8"/>
    <w:rsid w:val="00171FF0"/>
    <w:rsid w:val="001722E7"/>
    <w:rsid w:val="00172780"/>
    <w:rsid w:val="00177818"/>
    <w:rsid w:val="00182A89"/>
    <w:rsid w:val="00193D1C"/>
    <w:rsid w:val="00193E67"/>
    <w:rsid w:val="00194721"/>
    <w:rsid w:val="00194788"/>
    <w:rsid w:val="001A0E9D"/>
    <w:rsid w:val="001A3875"/>
    <w:rsid w:val="001A4DEA"/>
    <w:rsid w:val="001D35CA"/>
    <w:rsid w:val="001D4E86"/>
    <w:rsid w:val="001D5679"/>
    <w:rsid w:val="001E305E"/>
    <w:rsid w:val="001E42A7"/>
    <w:rsid w:val="001F149B"/>
    <w:rsid w:val="001F1EC0"/>
    <w:rsid w:val="002012AF"/>
    <w:rsid w:val="002018FE"/>
    <w:rsid w:val="00203C83"/>
    <w:rsid w:val="00206869"/>
    <w:rsid w:val="00212526"/>
    <w:rsid w:val="002130AB"/>
    <w:rsid w:val="00215911"/>
    <w:rsid w:val="00215B6E"/>
    <w:rsid w:val="002206F3"/>
    <w:rsid w:val="00222C9C"/>
    <w:rsid w:val="00223E65"/>
    <w:rsid w:val="002258CB"/>
    <w:rsid w:val="00226DB7"/>
    <w:rsid w:val="00233A59"/>
    <w:rsid w:val="002351F2"/>
    <w:rsid w:val="002352B3"/>
    <w:rsid w:val="00235DDC"/>
    <w:rsid w:val="002411F1"/>
    <w:rsid w:val="00247CC5"/>
    <w:rsid w:val="00253160"/>
    <w:rsid w:val="0025564F"/>
    <w:rsid w:val="00255FBE"/>
    <w:rsid w:val="00257A3D"/>
    <w:rsid w:val="002609BD"/>
    <w:rsid w:val="0026347D"/>
    <w:rsid w:val="00266765"/>
    <w:rsid w:val="0026735C"/>
    <w:rsid w:val="00270F0E"/>
    <w:rsid w:val="002718A5"/>
    <w:rsid w:val="00274526"/>
    <w:rsid w:val="00291272"/>
    <w:rsid w:val="00297655"/>
    <w:rsid w:val="002B1162"/>
    <w:rsid w:val="002B24C0"/>
    <w:rsid w:val="002C0D64"/>
    <w:rsid w:val="002C241F"/>
    <w:rsid w:val="002C3AA1"/>
    <w:rsid w:val="002C527A"/>
    <w:rsid w:val="002C651A"/>
    <w:rsid w:val="002D45D5"/>
    <w:rsid w:val="002D72B4"/>
    <w:rsid w:val="002E01D5"/>
    <w:rsid w:val="002E4DCA"/>
    <w:rsid w:val="002F1662"/>
    <w:rsid w:val="002F5F73"/>
    <w:rsid w:val="00300122"/>
    <w:rsid w:val="00301975"/>
    <w:rsid w:val="00306D84"/>
    <w:rsid w:val="0031251C"/>
    <w:rsid w:val="00312951"/>
    <w:rsid w:val="00313769"/>
    <w:rsid w:val="00314D15"/>
    <w:rsid w:val="00315DD5"/>
    <w:rsid w:val="003249BD"/>
    <w:rsid w:val="00324E73"/>
    <w:rsid w:val="00341B90"/>
    <w:rsid w:val="00344CBA"/>
    <w:rsid w:val="00345F86"/>
    <w:rsid w:val="00353362"/>
    <w:rsid w:val="00363AEF"/>
    <w:rsid w:val="00370733"/>
    <w:rsid w:val="00370B30"/>
    <w:rsid w:val="0037236B"/>
    <w:rsid w:val="00373967"/>
    <w:rsid w:val="00380B9E"/>
    <w:rsid w:val="00385401"/>
    <w:rsid w:val="00386164"/>
    <w:rsid w:val="003906C4"/>
    <w:rsid w:val="003A16C8"/>
    <w:rsid w:val="003A2A07"/>
    <w:rsid w:val="003A3431"/>
    <w:rsid w:val="003B5161"/>
    <w:rsid w:val="003B7EE6"/>
    <w:rsid w:val="003C029A"/>
    <w:rsid w:val="003D0118"/>
    <w:rsid w:val="003D3516"/>
    <w:rsid w:val="003D4A12"/>
    <w:rsid w:val="003D70F8"/>
    <w:rsid w:val="003E1F40"/>
    <w:rsid w:val="003F0A97"/>
    <w:rsid w:val="003F0D8B"/>
    <w:rsid w:val="003F5042"/>
    <w:rsid w:val="004002FA"/>
    <w:rsid w:val="00404AF0"/>
    <w:rsid w:val="00406084"/>
    <w:rsid w:val="00407E89"/>
    <w:rsid w:val="004120C1"/>
    <w:rsid w:val="0041267E"/>
    <w:rsid w:val="00412EE5"/>
    <w:rsid w:val="00420472"/>
    <w:rsid w:val="004209CF"/>
    <w:rsid w:val="00423226"/>
    <w:rsid w:val="00424471"/>
    <w:rsid w:val="00425740"/>
    <w:rsid w:val="0043074E"/>
    <w:rsid w:val="00434AC6"/>
    <w:rsid w:val="00437525"/>
    <w:rsid w:val="00441B9B"/>
    <w:rsid w:val="00442A78"/>
    <w:rsid w:val="0044409C"/>
    <w:rsid w:val="0045526C"/>
    <w:rsid w:val="00457229"/>
    <w:rsid w:val="0045723A"/>
    <w:rsid w:val="00465E40"/>
    <w:rsid w:val="00471B31"/>
    <w:rsid w:val="00474150"/>
    <w:rsid w:val="00475B37"/>
    <w:rsid w:val="00477660"/>
    <w:rsid w:val="00485E39"/>
    <w:rsid w:val="00490F98"/>
    <w:rsid w:val="00491C28"/>
    <w:rsid w:val="004927D0"/>
    <w:rsid w:val="00494969"/>
    <w:rsid w:val="004979C4"/>
    <w:rsid w:val="004A3332"/>
    <w:rsid w:val="004A717B"/>
    <w:rsid w:val="004B0806"/>
    <w:rsid w:val="004B1A0B"/>
    <w:rsid w:val="004B213C"/>
    <w:rsid w:val="004B284D"/>
    <w:rsid w:val="004C3618"/>
    <w:rsid w:val="004C570F"/>
    <w:rsid w:val="004C7718"/>
    <w:rsid w:val="004D1944"/>
    <w:rsid w:val="004D2AE4"/>
    <w:rsid w:val="004D5660"/>
    <w:rsid w:val="004D7EBB"/>
    <w:rsid w:val="004E6C6B"/>
    <w:rsid w:val="004F114C"/>
    <w:rsid w:val="00500CFC"/>
    <w:rsid w:val="005014CC"/>
    <w:rsid w:val="005023CE"/>
    <w:rsid w:val="00502538"/>
    <w:rsid w:val="005032B4"/>
    <w:rsid w:val="00511FBA"/>
    <w:rsid w:val="00513F8E"/>
    <w:rsid w:val="005232A2"/>
    <w:rsid w:val="00532E96"/>
    <w:rsid w:val="005337BF"/>
    <w:rsid w:val="00540636"/>
    <w:rsid w:val="0054322B"/>
    <w:rsid w:val="005471FD"/>
    <w:rsid w:val="005508BA"/>
    <w:rsid w:val="00552B1B"/>
    <w:rsid w:val="00553F0F"/>
    <w:rsid w:val="00556140"/>
    <w:rsid w:val="00557377"/>
    <w:rsid w:val="00561938"/>
    <w:rsid w:val="005815AB"/>
    <w:rsid w:val="0058646E"/>
    <w:rsid w:val="00591B4D"/>
    <w:rsid w:val="00593462"/>
    <w:rsid w:val="005A5A13"/>
    <w:rsid w:val="005C4BB6"/>
    <w:rsid w:val="005D7CD7"/>
    <w:rsid w:val="005E3443"/>
    <w:rsid w:val="005F0D34"/>
    <w:rsid w:val="005F0DC7"/>
    <w:rsid w:val="005F513A"/>
    <w:rsid w:val="00600011"/>
    <w:rsid w:val="00601ECE"/>
    <w:rsid w:val="0060343A"/>
    <w:rsid w:val="00603BE8"/>
    <w:rsid w:val="00604EC9"/>
    <w:rsid w:val="00604FA3"/>
    <w:rsid w:val="00604FDF"/>
    <w:rsid w:val="00620B9D"/>
    <w:rsid w:val="00633DC2"/>
    <w:rsid w:val="006411C7"/>
    <w:rsid w:val="0065597B"/>
    <w:rsid w:val="00655B39"/>
    <w:rsid w:val="00662FDC"/>
    <w:rsid w:val="0067036D"/>
    <w:rsid w:val="00692DDE"/>
    <w:rsid w:val="006944DE"/>
    <w:rsid w:val="006952C0"/>
    <w:rsid w:val="006A05C8"/>
    <w:rsid w:val="006A3290"/>
    <w:rsid w:val="006A62A7"/>
    <w:rsid w:val="006B1BDE"/>
    <w:rsid w:val="006B3477"/>
    <w:rsid w:val="006B72DA"/>
    <w:rsid w:val="006C0E38"/>
    <w:rsid w:val="006D0A48"/>
    <w:rsid w:val="006E3EFD"/>
    <w:rsid w:val="006E4570"/>
    <w:rsid w:val="006E5022"/>
    <w:rsid w:val="006E7AE1"/>
    <w:rsid w:val="006F4C4E"/>
    <w:rsid w:val="006F6290"/>
    <w:rsid w:val="006F685E"/>
    <w:rsid w:val="00706099"/>
    <w:rsid w:val="007124B5"/>
    <w:rsid w:val="0072721F"/>
    <w:rsid w:val="00737539"/>
    <w:rsid w:val="00737B4A"/>
    <w:rsid w:val="00740F58"/>
    <w:rsid w:val="00746907"/>
    <w:rsid w:val="00750F11"/>
    <w:rsid w:val="0075146D"/>
    <w:rsid w:val="007625F0"/>
    <w:rsid w:val="0076460A"/>
    <w:rsid w:val="00764646"/>
    <w:rsid w:val="00767ECA"/>
    <w:rsid w:val="00776435"/>
    <w:rsid w:val="007772BA"/>
    <w:rsid w:val="0078285B"/>
    <w:rsid w:val="00786A9B"/>
    <w:rsid w:val="00787F13"/>
    <w:rsid w:val="00791DE8"/>
    <w:rsid w:val="00792F6B"/>
    <w:rsid w:val="00797A7D"/>
    <w:rsid w:val="007A2C0C"/>
    <w:rsid w:val="007A3FF0"/>
    <w:rsid w:val="007A5BAB"/>
    <w:rsid w:val="007B5984"/>
    <w:rsid w:val="007C076C"/>
    <w:rsid w:val="007C72B9"/>
    <w:rsid w:val="007D169E"/>
    <w:rsid w:val="007E294D"/>
    <w:rsid w:val="007E56C8"/>
    <w:rsid w:val="007F202B"/>
    <w:rsid w:val="007F50BD"/>
    <w:rsid w:val="007F52AF"/>
    <w:rsid w:val="00800C5B"/>
    <w:rsid w:val="008012D4"/>
    <w:rsid w:val="00801BD4"/>
    <w:rsid w:val="00804ABB"/>
    <w:rsid w:val="008073A5"/>
    <w:rsid w:val="0081512E"/>
    <w:rsid w:val="00816AF5"/>
    <w:rsid w:val="008210A3"/>
    <w:rsid w:val="00821F49"/>
    <w:rsid w:val="0083054D"/>
    <w:rsid w:val="0083162C"/>
    <w:rsid w:val="008546A7"/>
    <w:rsid w:val="0085600C"/>
    <w:rsid w:val="00866136"/>
    <w:rsid w:val="00871053"/>
    <w:rsid w:val="00872B91"/>
    <w:rsid w:val="008735FE"/>
    <w:rsid w:val="008738D5"/>
    <w:rsid w:val="00876962"/>
    <w:rsid w:val="00877B58"/>
    <w:rsid w:val="00880197"/>
    <w:rsid w:val="00887FFC"/>
    <w:rsid w:val="00890906"/>
    <w:rsid w:val="0089360D"/>
    <w:rsid w:val="00897811"/>
    <w:rsid w:val="008A117B"/>
    <w:rsid w:val="008A1C32"/>
    <w:rsid w:val="008A541C"/>
    <w:rsid w:val="008A7C76"/>
    <w:rsid w:val="008B006D"/>
    <w:rsid w:val="008B0FA7"/>
    <w:rsid w:val="008B2A59"/>
    <w:rsid w:val="008C2A41"/>
    <w:rsid w:val="008C78AD"/>
    <w:rsid w:val="008D0ADA"/>
    <w:rsid w:val="008E17BC"/>
    <w:rsid w:val="008F003E"/>
    <w:rsid w:val="00910043"/>
    <w:rsid w:val="00910AB9"/>
    <w:rsid w:val="009149EF"/>
    <w:rsid w:val="00922EC8"/>
    <w:rsid w:val="00927624"/>
    <w:rsid w:val="009324CC"/>
    <w:rsid w:val="00934125"/>
    <w:rsid w:val="00940AD1"/>
    <w:rsid w:val="00942592"/>
    <w:rsid w:val="00944893"/>
    <w:rsid w:val="0094679C"/>
    <w:rsid w:val="00947A67"/>
    <w:rsid w:val="009526CE"/>
    <w:rsid w:val="00957A1A"/>
    <w:rsid w:val="00961010"/>
    <w:rsid w:val="00981299"/>
    <w:rsid w:val="00982357"/>
    <w:rsid w:val="00982DED"/>
    <w:rsid w:val="009903B8"/>
    <w:rsid w:val="0099739D"/>
    <w:rsid w:val="009A330C"/>
    <w:rsid w:val="009A65B9"/>
    <w:rsid w:val="009B0B31"/>
    <w:rsid w:val="009B4DC9"/>
    <w:rsid w:val="009B6140"/>
    <w:rsid w:val="009B7E82"/>
    <w:rsid w:val="009C38C6"/>
    <w:rsid w:val="009C4346"/>
    <w:rsid w:val="009C71EE"/>
    <w:rsid w:val="009D2A5D"/>
    <w:rsid w:val="009D68BF"/>
    <w:rsid w:val="009E0CD8"/>
    <w:rsid w:val="009E23AC"/>
    <w:rsid w:val="009E6BED"/>
    <w:rsid w:val="009F6B9C"/>
    <w:rsid w:val="009F7991"/>
    <w:rsid w:val="00A009FE"/>
    <w:rsid w:val="00A049DF"/>
    <w:rsid w:val="00A05874"/>
    <w:rsid w:val="00A06C2E"/>
    <w:rsid w:val="00A12707"/>
    <w:rsid w:val="00A24CF1"/>
    <w:rsid w:val="00A2706D"/>
    <w:rsid w:val="00A412F4"/>
    <w:rsid w:val="00A52C89"/>
    <w:rsid w:val="00A60434"/>
    <w:rsid w:val="00A60C39"/>
    <w:rsid w:val="00A65E65"/>
    <w:rsid w:val="00A6705C"/>
    <w:rsid w:val="00A7133D"/>
    <w:rsid w:val="00A71F49"/>
    <w:rsid w:val="00A74699"/>
    <w:rsid w:val="00A77333"/>
    <w:rsid w:val="00A91994"/>
    <w:rsid w:val="00A928AA"/>
    <w:rsid w:val="00A9326F"/>
    <w:rsid w:val="00AA56B5"/>
    <w:rsid w:val="00AB27C2"/>
    <w:rsid w:val="00AB36FB"/>
    <w:rsid w:val="00AB4151"/>
    <w:rsid w:val="00AD0C21"/>
    <w:rsid w:val="00AD1617"/>
    <w:rsid w:val="00AD4A37"/>
    <w:rsid w:val="00AD774B"/>
    <w:rsid w:val="00AE08EA"/>
    <w:rsid w:val="00AE5AF5"/>
    <w:rsid w:val="00AF2AB1"/>
    <w:rsid w:val="00AF3AFD"/>
    <w:rsid w:val="00B0376D"/>
    <w:rsid w:val="00B129F6"/>
    <w:rsid w:val="00B2473D"/>
    <w:rsid w:val="00B24A98"/>
    <w:rsid w:val="00B24F24"/>
    <w:rsid w:val="00B30041"/>
    <w:rsid w:val="00B415C2"/>
    <w:rsid w:val="00B4656A"/>
    <w:rsid w:val="00B46D61"/>
    <w:rsid w:val="00B507F1"/>
    <w:rsid w:val="00B51E78"/>
    <w:rsid w:val="00B560B6"/>
    <w:rsid w:val="00B563AE"/>
    <w:rsid w:val="00B70BAD"/>
    <w:rsid w:val="00B84E76"/>
    <w:rsid w:val="00B97EA2"/>
    <w:rsid w:val="00BA199D"/>
    <w:rsid w:val="00BA3E48"/>
    <w:rsid w:val="00BA6EB1"/>
    <w:rsid w:val="00BB2650"/>
    <w:rsid w:val="00BB441C"/>
    <w:rsid w:val="00BC3C21"/>
    <w:rsid w:val="00BC40E8"/>
    <w:rsid w:val="00BC7780"/>
    <w:rsid w:val="00BD3F0B"/>
    <w:rsid w:val="00BF2BDB"/>
    <w:rsid w:val="00C008B9"/>
    <w:rsid w:val="00C01755"/>
    <w:rsid w:val="00C04426"/>
    <w:rsid w:val="00C10C94"/>
    <w:rsid w:val="00C20D32"/>
    <w:rsid w:val="00C22F1C"/>
    <w:rsid w:val="00C261F0"/>
    <w:rsid w:val="00C33A13"/>
    <w:rsid w:val="00C35147"/>
    <w:rsid w:val="00C4734D"/>
    <w:rsid w:val="00C57753"/>
    <w:rsid w:val="00C67C84"/>
    <w:rsid w:val="00C7777C"/>
    <w:rsid w:val="00C8145E"/>
    <w:rsid w:val="00C8148D"/>
    <w:rsid w:val="00C82196"/>
    <w:rsid w:val="00C8402E"/>
    <w:rsid w:val="00C92169"/>
    <w:rsid w:val="00CA131A"/>
    <w:rsid w:val="00CA2964"/>
    <w:rsid w:val="00CA4BA4"/>
    <w:rsid w:val="00CA5E97"/>
    <w:rsid w:val="00CA787B"/>
    <w:rsid w:val="00CB335E"/>
    <w:rsid w:val="00CB7EC2"/>
    <w:rsid w:val="00CC21AA"/>
    <w:rsid w:val="00CC6DB2"/>
    <w:rsid w:val="00CD30CC"/>
    <w:rsid w:val="00CD6844"/>
    <w:rsid w:val="00CD6A87"/>
    <w:rsid w:val="00CE21EE"/>
    <w:rsid w:val="00CF2C9B"/>
    <w:rsid w:val="00D004DB"/>
    <w:rsid w:val="00D03BF6"/>
    <w:rsid w:val="00D05C68"/>
    <w:rsid w:val="00D05F68"/>
    <w:rsid w:val="00D16C46"/>
    <w:rsid w:val="00D16F00"/>
    <w:rsid w:val="00D36AD5"/>
    <w:rsid w:val="00D36DF4"/>
    <w:rsid w:val="00D3782E"/>
    <w:rsid w:val="00D4004B"/>
    <w:rsid w:val="00D4506D"/>
    <w:rsid w:val="00D547A7"/>
    <w:rsid w:val="00D553BC"/>
    <w:rsid w:val="00D56235"/>
    <w:rsid w:val="00D57AEE"/>
    <w:rsid w:val="00D65549"/>
    <w:rsid w:val="00D66938"/>
    <w:rsid w:val="00D673EF"/>
    <w:rsid w:val="00D80F1B"/>
    <w:rsid w:val="00D81689"/>
    <w:rsid w:val="00D82806"/>
    <w:rsid w:val="00D878F9"/>
    <w:rsid w:val="00D93419"/>
    <w:rsid w:val="00D9341E"/>
    <w:rsid w:val="00D937AF"/>
    <w:rsid w:val="00D94F8B"/>
    <w:rsid w:val="00D9527C"/>
    <w:rsid w:val="00D9780E"/>
    <w:rsid w:val="00DA6E23"/>
    <w:rsid w:val="00DA7BE2"/>
    <w:rsid w:val="00DB3ED4"/>
    <w:rsid w:val="00DB54AE"/>
    <w:rsid w:val="00DB6CB6"/>
    <w:rsid w:val="00DC060A"/>
    <w:rsid w:val="00DC2927"/>
    <w:rsid w:val="00DD6EEE"/>
    <w:rsid w:val="00DE4C2D"/>
    <w:rsid w:val="00DE4D16"/>
    <w:rsid w:val="00DE67D4"/>
    <w:rsid w:val="00DF039A"/>
    <w:rsid w:val="00DF2C4A"/>
    <w:rsid w:val="00DF4E67"/>
    <w:rsid w:val="00E014EF"/>
    <w:rsid w:val="00E03339"/>
    <w:rsid w:val="00E04021"/>
    <w:rsid w:val="00E07CFD"/>
    <w:rsid w:val="00E112E9"/>
    <w:rsid w:val="00E1353C"/>
    <w:rsid w:val="00E149F9"/>
    <w:rsid w:val="00E15200"/>
    <w:rsid w:val="00E16505"/>
    <w:rsid w:val="00E22601"/>
    <w:rsid w:val="00E240A7"/>
    <w:rsid w:val="00E2550D"/>
    <w:rsid w:val="00E25DF7"/>
    <w:rsid w:val="00E3208B"/>
    <w:rsid w:val="00E32384"/>
    <w:rsid w:val="00E33C0B"/>
    <w:rsid w:val="00E415B0"/>
    <w:rsid w:val="00E4183E"/>
    <w:rsid w:val="00E458A9"/>
    <w:rsid w:val="00E460B1"/>
    <w:rsid w:val="00E53711"/>
    <w:rsid w:val="00E55772"/>
    <w:rsid w:val="00E62710"/>
    <w:rsid w:val="00E6290E"/>
    <w:rsid w:val="00E7344A"/>
    <w:rsid w:val="00E73707"/>
    <w:rsid w:val="00E74A19"/>
    <w:rsid w:val="00E800F6"/>
    <w:rsid w:val="00E80416"/>
    <w:rsid w:val="00E81DEE"/>
    <w:rsid w:val="00E81F20"/>
    <w:rsid w:val="00E871C2"/>
    <w:rsid w:val="00E9110A"/>
    <w:rsid w:val="00E915B1"/>
    <w:rsid w:val="00E94A79"/>
    <w:rsid w:val="00EA1C13"/>
    <w:rsid w:val="00EA40EA"/>
    <w:rsid w:val="00EB309D"/>
    <w:rsid w:val="00EB311C"/>
    <w:rsid w:val="00EB7C03"/>
    <w:rsid w:val="00EC08B4"/>
    <w:rsid w:val="00EC4A7F"/>
    <w:rsid w:val="00ED049C"/>
    <w:rsid w:val="00EE4B5A"/>
    <w:rsid w:val="00EE4E26"/>
    <w:rsid w:val="00EE643B"/>
    <w:rsid w:val="00EF753E"/>
    <w:rsid w:val="00F00D39"/>
    <w:rsid w:val="00F03484"/>
    <w:rsid w:val="00F0618C"/>
    <w:rsid w:val="00F06A94"/>
    <w:rsid w:val="00F075F1"/>
    <w:rsid w:val="00F23EE9"/>
    <w:rsid w:val="00F2604C"/>
    <w:rsid w:val="00F26163"/>
    <w:rsid w:val="00F33164"/>
    <w:rsid w:val="00F336C1"/>
    <w:rsid w:val="00F35BA2"/>
    <w:rsid w:val="00F4142D"/>
    <w:rsid w:val="00F41F1C"/>
    <w:rsid w:val="00F47938"/>
    <w:rsid w:val="00F53510"/>
    <w:rsid w:val="00F548B4"/>
    <w:rsid w:val="00F60B42"/>
    <w:rsid w:val="00F6191E"/>
    <w:rsid w:val="00F66DAF"/>
    <w:rsid w:val="00F67DB1"/>
    <w:rsid w:val="00F8529B"/>
    <w:rsid w:val="00F8554B"/>
    <w:rsid w:val="00F85854"/>
    <w:rsid w:val="00F86C73"/>
    <w:rsid w:val="00F90174"/>
    <w:rsid w:val="00F918C8"/>
    <w:rsid w:val="00F91DF1"/>
    <w:rsid w:val="00FA38E4"/>
    <w:rsid w:val="00FA5FBD"/>
    <w:rsid w:val="00FB20F5"/>
    <w:rsid w:val="00FB626C"/>
    <w:rsid w:val="00FB7A8D"/>
    <w:rsid w:val="00FC266B"/>
    <w:rsid w:val="00FD3A1F"/>
    <w:rsid w:val="00FD4A30"/>
    <w:rsid w:val="00FE6DC0"/>
    <w:rsid w:val="00FF10A1"/>
    <w:rsid w:val="00F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0752D"/>
  <w15:chartTrackingRefBased/>
  <w15:docId w15:val="{5086CFE7-2EA3-7046-9835-4840F195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0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0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0C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0C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0C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0C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0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0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0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0C5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0C5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0C5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0C5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0C5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0C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00C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00C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0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00C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00C5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00C5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00C5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00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00C5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00C5B"/>
    <w:rPr>
      <w:b/>
      <w:bCs/>
      <w:smallCaps/>
      <w:color w:val="0F4761" w:themeColor="accent1" w:themeShade="BF"/>
      <w:spacing w:val="5"/>
    </w:rPr>
  </w:style>
  <w:style w:type="paragraph" w:customStyle="1" w:styleId="Bibliography">
    <w:name w:val="Bibliography"/>
    <w:basedOn w:val="Normal"/>
    <w:link w:val="BibliographyTegn"/>
    <w:rsid w:val="00800C5B"/>
    <w:pPr>
      <w:spacing w:after="240"/>
      <w:ind w:left="720" w:hanging="720"/>
    </w:pPr>
  </w:style>
  <w:style w:type="character" w:customStyle="1" w:styleId="BibliographyTegn">
    <w:name w:val="Bibliography Tegn"/>
    <w:basedOn w:val="Standardskrifttypeiafsnit"/>
    <w:link w:val="Bibliography"/>
    <w:rsid w:val="0080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1</Pages>
  <Words>678</Words>
  <Characters>4136</Characters>
  <Application>Microsoft Office Word</Application>
  <DocSecurity>0</DocSecurity>
  <Lines>34</Lines>
  <Paragraphs>9</Paragraphs>
  <ScaleCrop>false</ScaleCrop>
  <Company>Aarhus Universitet, BSS, Institut for Statskundskab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Bang-Larsen</dc:creator>
  <cp:keywords/>
  <dc:description/>
  <cp:lastModifiedBy>Aleksander Bang-Larsen</cp:lastModifiedBy>
  <cp:revision>1</cp:revision>
  <dcterms:created xsi:type="dcterms:W3CDTF">2024-08-08T19:28:00Z</dcterms:created>
  <dcterms:modified xsi:type="dcterms:W3CDTF">2024-08-08T19:30:00Z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id="ZIAavtdO"/&gt;&lt;style id="http://www.zotero.org/styles/politica-w-ibid" hasBibliography="1" bibliographyStyleHasBeenSet="1"/&gt;&lt;prefs&gt;&lt;pref name="fieldType" value="Field"/&gt;&lt;/prefs&gt;&lt;/data&gt;</vt:lpwstr>
  </property>
</Properties>
</file>